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917D5C">
      <w:pPr>
        <w:pStyle w:val="Ttulo"/>
        <w:jc w:val="right"/>
        <w:rPr>
          <w:rFonts w:asciiTheme="minorHAnsi" w:hAnsiTheme="minorHAnsi"/>
          <w:lang w:val="es-ES"/>
        </w:rPr>
      </w:pPr>
      <w:r w:rsidRPr="00072F70">
        <w:rPr>
          <w:lang w:val="es-PE"/>
        </w:rPr>
        <w:t xml:space="preserve">Documento de </w:t>
      </w:r>
      <w:r w:rsidR="006C7898">
        <w:rPr>
          <w:lang w:val="es-PE"/>
        </w:rPr>
        <w:t>Diseño</w:t>
      </w:r>
    </w:p>
    <w:p w:rsidR="00917D5C" w:rsidRDefault="00917D5C">
      <w:pPr>
        <w:pStyle w:val="Ttulo"/>
        <w:jc w:val="right"/>
        <w:rPr>
          <w:rFonts w:asciiTheme="minorHAnsi" w:eastAsia="Verdana" w:hAnsiTheme="minorHAnsi"/>
          <w:lang w:val="es-ES"/>
        </w:rPr>
      </w:pP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D4B6F" w:rsidRDefault="006D4B6F" w:rsidP="006D4B6F">
      <w:pPr>
        <w:pStyle w:val="Ttulo"/>
        <w:rPr>
          <w:rFonts w:asciiTheme="majorHAnsi" w:hAnsiTheme="majorHAnsi"/>
        </w:rPr>
      </w:pPr>
      <w:proofErr w:type="spellStart"/>
      <w:r w:rsidRPr="00B900C2">
        <w:rPr>
          <w:rFonts w:asciiTheme="majorHAnsi" w:hAnsiTheme="majorHAnsi"/>
        </w:rPr>
        <w:lastRenderedPageBreak/>
        <w:t>Historial</w:t>
      </w:r>
      <w:proofErr w:type="spellEnd"/>
      <w:r w:rsidRPr="00B900C2">
        <w:rPr>
          <w:rFonts w:asciiTheme="majorHAnsi" w:hAnsiTheme="majorHAnsi"/>
        </w:rPr>
        <w:t xml:space="preserve"> de </w:t>
      </w:r>
      <w:proofErr w:type="spellStart"/>
      <w:r w:rsidRPr="00B900C2">
        <w:rPr>
          <w:rFonts w:asciiTheme="majorHAnsi" w:hAnsiTheme="majorHAnsi"/>
        </w:rPr>
        <w:t>Versiones</w:t>
      </w:r>
      <w:proofErr w:type="spellEnd"/>
    </w:p>
    <w:p w:rsidR="006D4B6F" w:rsidRPr="006D4B6F" w:rsidRDefault="006D4B6F" w:rsidP="006D4B6F"/>
    <w:p w:rsidR="006D4B6F" w:rsidRPr="00B900C2" w:rsidRDefault="006D4B6F" w:rsidP="006D4B6F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Author</w:t>
            </w:r>
          </w:p>
        </w:tc>
      </w:tr>
      <w:tr w:rsidR="006D4B6F" w:rsidRPr="00B900C2" w:rsidTr="00A97FD1"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30/09</w:t>
            </w:r>
            <w:r w:rsidRPr="00B900C2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6D4B6F" w:rsidRPr="006D4B6F" w:rsidRDefault="006D4B6F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 w:rsidRPr="006D4B6F">
              <w:rPr>
                <w:rFonts w:asciiTheme="majorHAnsi" w:hAnsiTheme="majorHAnsi"/>
                <w:lang w:val="es-PE"/>
              </w:rPr>
              <w:t>Se crea la versión inicial del documento</w:t>
            </w:r>
          </w:p>
        </w:tc>
        <w:tc>
          <w:tcPr>
            <w:tcW w:w="2304" w:type="dxa"/>
          </w:tcPr>
          <w:p w:rsidR="006D4B6F" w:rsidRPr="00B900C2" w:rsidRDefault="006D4B6F" w:rsidP="00A97FD1">
            <w:pPr>
              <w:pStyle w:val="Tabletex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Liliana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Ramírez</w:t>
            </w:r>
            <w:proofErr w:type="spellEnd"/>
          </w:p>
        </w:tc>
      </w:tr>
      <w:tr w:rsidR="00C95CE0" w:rsidRPr="00C95CE0" w:rsidTr="00A97FD1">
        <w:tc>
          <w:tcPr>
            <w:tcW w:w="2304" w:type="dxa"/>
          </w:tcPr>
          <w:p w:rsidR="00C95CE0" w:rsidRDefault="00C95CE0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07/09/2014</w:t>
            </w:r>
          </w:p>
        </w:tc>
        <w:tc>
          <w:tcPr>
            <w:tcW w:w="1152" w:type="dxa"/>
          </w:tcPr>
          <w:p w:rsidR="00C95CE0" w:rsidRPr="00B900C2" w:rsidRDefault="00C95CE0" w:rsidP="00A97FD1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3744" w:type="dxa"/>
          </w:tcPr>
          <w:p w:rsidR="00C95CE0" w:rsidRPr="006D4B6F" w:rsidRDefault="00C95CE0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Agregados Diagramas de diseño y Pantallazos</w:t>
            </w:r>
          </w:p>
        </w:tc>
        <w:tc>
          <w:tcPr>
            <w:tcW w:w="2304" w:type="dxa"/>
          </w:tcPr>
          <w:p w:rsidR="00C95CE0" w:rsidRPr="00C95CE0" w:rsidRDefault="00C95CE0" w:rsidP="00A97FD1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 xml:space="preserve">Akira </w:t>
            </w:r>
            <w:proofErr w:type="spellStart"/>
            <w:r>
              <w:rPr>
                <w:rFonts w:asciiTheme="majorHAnsi" w:hAnsiTheme="majorHAnsi"/>
                <w:lang w:val="es-PE"/>
              </w:rPr>
              <w:t>Tabuchi</w:t>
            </w:r>
            <w:proofErr w:type="spellEnd"/>
          </w:p>
        </w:tc>
      </w:tr>
    </w:tbl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D4B6F" w:rsidRDefault="006D4B6F">
      <w:pPr>
        <w:pStyle w:val="Ttulo"/>
        <w:rPr>
          <w:rFonts w:asciiTheme="minorHAnsi" w:hAnsiTheme="minorHAnsi"/>
          <w:lang w:val="es-ES"/>
        </w:rPr>
      </w:pPr>
    </w:p>
    <w:p w:rsidR="006F73FF" w:rsidRDefault="00660783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D4B6F" w:rsidRPr="006D4B6F">
        <w:rPr>
          <w:rFonts w:asciiTheme="minorHAnsi" w:hAnsiTheme="minorHAnsi"/>
          <w:lang w:val="es-ES"/>
        </w:rPr>
        <w:t xml:space="preserve">DOCUMENTO DE </w:t>
      </w:r>
      <w:r w:rsidR="006C7898">
        <w:rPr>
          <w:rFonts w:asciiTheme="minorHAnsi" w:hAnsiTheme="minorHAnsi"/>
          <w:lang w:val="es-ES"/>
        </w:rPr>
        <w:t>DISEÑO</w:t>
      </w:r>
      <w:r>
        <w:rPr>
          <w:rFonts w:asciiTheme="minorHAnsi" w:hAnsiTheme="minorHAnsi"/>
          <w:lang w:val="es-ES"/>
        </w:rPr>
        <w:fldChar w:fldCharType="end"/>
      </w:r>
    </w:p>
    <w:p w:rsidR="006C7898" w:rsidRDefault="006C7898" w:rsidP="006C7898">
      <w:pPr>
        <w:pStyle w:val="Ttulo1"/>
        <w:rPr>
          <w:rFonts w:asciiTheme="majorHAnsi" w:hAnsiTheme="majorHAnsi"/>
        </w:rPr>
      </w:pPr>
      <w:bookmarkStart w:id="0" w:name="_Toc390194453"/>
      <w:proofErr w:type="spellStart"/>
      <w:r w:rsidRPr="00832861">
        <w:rPr>
          <w:rFonts w:asciiTheme="majorHAnsi" w:hAnsiTheme="majorHAnsi"/>
        </w:rPr>
        <w:t>Introducción</w:t>
      </w:r>
      <w:proofErr w:type="spellEnd"/>
      <w:r w:rsidRPr="00832861">
        <w:rPr>
          <w:rFonts w:asciiTheme="majorHAnsi" w:hAnsiTheme="majorHAnsi"/>
        </w:rPr>
        <w:t>:</w:t>
      </w:r>
      <w:bookmarkEnd w:id="0"/>
    </w:p>
    <w:p w:rsidR="00645F28" w:rsidRPr="00645F28" w:rsidRDefault="00645F28" w:rsidP="00645F28"/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Este documento es una versión preliminar preparada para ser incluida en </w:t>
      </w:r>
      <w:r w:rsidR="00645F28">
        <w:rPr>
          <w:rFonts w:asciiTheme="majorHAnsi" w:hAnsiTheme="majorHAnsi"/>
          <w:lang w:val="es-PE"/>
        </w:rPr>
        <w:t>e</w:t>
      </w:r>
      <w:r w:rsidRPr="006C7898">
        <w:rPr>
          <w:rFonts w:asciiTheme="majorHAnsi" w:hAnsiTheme="majorHAnsi"/>
          <w:lang w:val="es-PE"/>
        </w:rPr>
        <w:t>l proyecto S</w:t>
      </w:r>
      <w:r w:rsidR="00645F28">
        <w:rPr>
          <w:rFonts w:asciiTheme="majorHAnsi" w:hAnsiTheme="majorHAnsi"/>
          <w:lang w:val="es-PE"/>
        </w:rPr>
        <w:t>ISCOTE</w:t>
      </w:r>
      <w:r w:rsidRPr="006C7898">
        <w:rPr>
          <w:rFonts w:asciiTheme="majorHAnsi" w:hAnsiTheme="majorHAnsi"/>
          <w:lang w:val="es-PE"/>
        </w:rPr>
        <w:t xml:space="preserve"> y provee una visión global del enfoque de desarrollo propuesto.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Para el desarrollo del proyecto se hace uso de la metodología de desarrollo de software</w:t>
      </w:r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Rational</w:t>
      </w:r>
      <w:proofErr w:type="spellEnd"/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Unified</w:t>
      </w:r>
      <w:proofErr w:type="spellEnd"/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Process</w:t>
      </w:r>
      <w:proofErr w:type="spellEnd"/>
      <w:r w:rsidR="00645F28">
        <w:rPr>
          <w:rFonts w:asciiTheme="majorHAnsi" w:hAnsiTheme="majorHAnsi"/>
          <w:lang w:val="es-PE"/>
        </w:rPr>
        <w:t xml:space="preserve"> (RUP). </w:t>
      </w:r>
      <w:r w:rsidRPr="006C7898">
        <w:rPr>
          <w:rFonts w:asciiTheme="majorHAnsi" w:hAnsiTheme="majorHAnsi"/>
          <w:lang w:val="es-PE"/>
        </w:rPr>
        <w:t>Se incluirá el detalle para las fases de Inicio y Elaboración y adicionalmente se esbozar</w:t>
      </w:r>
      <w:r w:rsidR="00645F28">
        <w:rPr>
          <w:rFonts w:asciiTheme="majorHAnsi" w:hAnsiTheme="majorHAnsi"/>
          <w:lang w:val="es-PE"/>
        </w:rPr>
        <w:t>á</w:t>
      </w:r>
      <w:r w:rsidRPr="006C7898">
        <w:rPr>
          <w:rFonts w:asciiTheme="majorHAnsi" w:hAnsiTheme="majorHAnsi"/>
          <w:lang w:val="es-PE"/>
        </w:rPr>
        <w:t>n las fases posteriores de Construcción y Transición para dar una visión global de todo proceso.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6C7898" w:rsidRPr="006C7898" w:rsidRDefault="006C7898" w:rsidP="006C7898">
      <w:pPr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1" w:name="_Toc390194454"/>
      <w:r w:rsidRPr="006C7898">
        <w:rPr>
          <w:rFonts w:asciiTheme="majorHAnsi" w:hAnsiTheme="majorHAnsi"/>
          <w:lang w:val="es-PE"/>
        </w:rPr>
        <w:t>Propósito</w:t>
      </w:r>
      <w:bookmarkEnd w:id="1"/>
    </w:p>
    <w:p w:rsidR="006C7898" w:rsidRPr="006C7898" w:rsidRDefault="006C7898" w:rsidP="00645F28">
      <w:pPr>
        <w:spacing w:before="120" w:after="6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propósito del Documento de Diseño es proporcionar una orientación general sobre la arquitectura del proyecto dirigida al equipo de desarrollo de software.</w:t>
      </w:r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2" w:name="_Toc390194455"/>
      <w:r w:rsidRPr="006C7898">
        <w:rPr>
          <w:rFonts w:asciiTheme="majorHAnsi" w:hAnsiTheme="majorHAnsi"/>
          <w:lang w:val="es-PE"/>
        </w:rPr>
        <w:t>Definiciones, siglas y abreviaturas</w:t>
      </w:r>
      <w:bookmarkEnd w:id="2"/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spacing w:after="12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RUP: Siglas de la metodología de desarrollo de software </w:t>
      </w:r>
      <w:proofErr w:type="spellStart"/>
      <w:r w:rsidRPr="006C7898">
        <w:rPr>
          <w:rFonts w:asciiTheme="majorHAnsi" w:hAnsiTheme="majorHAnsi"/>
          <w:lang w:val="es-PE"/>
        </w:rPr>
        <w:t>Rational</w:t>
      </w:r>
      <w:proofErr w:type="spellEnd"/>
      <w:r w:rsidRPr="006C7898">
        <w:rPr>
          <w:rFonts w:asciiTheme="majorHAnsi" w:hAnsiTheme="majorHAnsi"/>
          <w:lang w:val="es-PE"/>
        </w:rPr>
        <w:t xml:space="preserve"> </w:t>
      </w:r>
      <w:proofErr w:type="spellStart"/>
      <w:r w:rsidRPr="006C7898">
        <w:rPr>
          <w:rFonts w:asciiTheme="majorHAnsi" w:hAnsiTheme="majorHAnsi"/>
          <w:lang w:val="es-PE"/>
        </w:rPr>
        <w:t>Unified</w:t>
      </w:r>
      <w:proofErr w:type="spellEnd"/>
      <w:r w:rsidRPr="006C7898">
        <w:rPr>
          <w:rFonts w:asciiTheme="majorHAnsi" w:hAnsiTheme="majorHAnsi"/>
          <w:lang w:val="es-PE"/>
        </w:rPr>
        <w:t xml:space="preserve"> </w:t>
      </w:r>
      <w:proofErr w:type="spellStart"/>
      <w:r w:rsidRPr="006C7898">
        <w:rPr>
          <w:rFonts w:asciiTheme="majorHAnsi" w:hAnsiTheme="majorHAnsi"/>
          <w:lang w:val="es-PE"/>
        </w:rPr>
        <w:t>Process</w:t>
      </w:r>
      <w:proofErr w:type="spellEnd"/>
      <w:r w:rsidRPr="006C7898">
        <w:rPr>
          <w:rFonts w:asciiTheme="majorHAnsi" w:hAnsiTheme="majorHAnsi"/>
          <w:lang w:val="es-PE"/>
        </w:rPr>
        <w:t>.</w:t>
      </w:r>
    </w:p>
    <w:p w:rsidR="006C7898" w:rsidRPr="006C7898" w:rsidRDefault="00645F28" w:rsidP="00645F28">
      <w:pPr>
        <w:ind w:left="720"/>
        <w:rPr>
          <w:rFonts w:asciiTheme="majorHAnsi" w:hAnsiTheme="majorHAnsi"/>
          <w:lang w:val="es-PE"/>
        </w:rPr>
      </w:pPr>
      <w:r>
        <w:rPr>
          <w:rFonts w:asciiTheme="majorHAnsi" w:hAnsiTheme="majorHAnsi"/>
          <w:lang w:val="es-PE"/>
        </w:rPr>
        <w:tab/>
        <w:t>SISCOTE: Sistema de Control de Tesis</w:t>
      </w:r>
    </w:p>
    <w:p w:rsidR="00645F28" w:rsidRPr="001E227D" w:rsidRDefault="00645F28" w:rsidP="00645F28">
      <w:pPr>
        <w:pStyle w:val="Ttulo2"/>
        <w:numPr>
          <w:ilvl w:val="1"/>
          <w:numId w:val="0"/>
        </w:numPr>
        <w:ind w:left="720"/>
        <w:rPr>
          <w:rFonts w:asciiTheme="majorHAnsi" w:hAnsiTheme="majorHAnsi"/>
          <w:lang w:val="es-ES"/>
        </w:rPr>
      </w:pPr>
      <w:bookmarkStart w:id="3" w:name="_Toc390194456"/>
    </w:p>
    <w:p w:rsidR="006C7898" w:rsidRPr="00832861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</w:rPr>
      </w:pPr>
      <w:proofErr w:type="spellStart"/>
      <w:r w:rsidRPr="00832861">
        <w:rPr>
          <w:rFonts w:asciiTheme="majorHAnsi" w:hAnsiTheme="majorHAnsi"/>
        </w:rPr>
        <w:t>Referencias</w:t>
      </w:r>
      <w:bookmarkEnd w:id="3"/>
      <w:proofErr w:type="spellEnd"/>
    </w:p>
    <w:p w:rsidR="006C7898" w:rsidRPr="00832861" w:rsidRDefault="006C7898" w:rsidP="00645F28">
      <w:pPr>
        <w:ind w:left="720" w:firstLine="720"/>
        <w:rPr>
          <w:rFonts w:asciiTheme="majorHAnsi" w:hAnsiTheme="majorHAnsi"/>
          <w:lang w:val="es-ES_tradnl"/>
        </w:rPr>
      </w:pPr>
      <w:proofErr w:type="spellStart"/>
      <w:r w:rsidRPr="00832861">
        <w:rPr>
          <w:rFonts w:asciiTheme="majorHAnsi" w:hAnsiTheme="majorHAnsi"/>
        </w:rPr>
        <w:t>Documento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Análisis</w:t>
      </w:r>
      <w:proofErr w:type="spellEnd"/>
    </w:p>
    <w:p w:rsidR="006C7898" w:rsidRPr="00832861" w:rsidRDefault="006C7898" w:rsidP="006C7898">
      <w:pPr>
        <w:pStyle w:val="Ttulo1"/>
        <w:rPr>
          <w:rFonts w:asciiTheme="majorHAnsi" w:hAnsiTheme="majorHAnsi"/>
        </w:rPr>
      </w:pPr>
      <w:bookmarkStart w:id="4" w:name="_Toc390194457"/>
      <w:proofErr w:type="spellStart"/>
      <w:r w:rsidRPr="00832861">
        <w:rPr>
          <w:rFonts w:asciiTheme="majorHAnsi" w:hAnsiTheme="majorHAnsi"/>
        </w:rPr>
        <w:t>Diagrama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Paquetes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Diseño</w:t>
      </w:r>
      <w:bookmarkEnd w:id="4"/>
      <w:proofErr w:type="spellEnd"/>
    </w:p>
    <w:p w:rsidR="007F70F6" w:rsidRDefault="001E227D" w:rsidP="007256C1">
      <w:pPr>
        <w:pStyle w:val="Ttulo1"/>
        <w:widowControl/>
        <w:numPr>
          <w:ilvl w:val="0"/>
          <w:numId w:val="0"/>
        </w:numPr>
        <w:spacing w:before="0" w:after="0"/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3546475" cy="2027555"/>
            <wp:effectExtent l="0" t="0" r="0" b="0"/>
            <wp:docPr id="1" name="Imagen 1" descr="E:\Users\Akira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kira\Desktop\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28" w:rsidRPr="00264F53" w:rsidRDefault="00645F28" w:rsidP="00645F28">
      <w:pPr>
        <w:pStyle w:val="Ttulo1"/>
        <w:rPr>
          <w:rFonts w:asciiTheme="majorHAnsi" w:hAnsiTheme="majorHAnsi"/>
        </w:rPr>
      </w:pPr>
      <w:bookmarkStart w:id="5" w:name="_Toc390194458"/>
      <w:proofErr w:type="spellStart"/>
      <w:r w:rsidRPr="00832861">
        <w:rPr>
          <w:rFonts w:asciiTheme="majorHAnsi" w:hAnsiTheme="majorHAnsi"/>
        </w:rPr>
        <w:t>Diagrama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Clases</w:t>
      </w:r>
      <w:bookmarkEnd w:id="5"/>
      <w:proofErr w:type="spellEnd"/>
    </w:p>
    <w:p w:rsidR="00645F28" w:rsidRDefault="00645F28" w:rsidP="00645F28">
      <w:pPr>
        <w:rPr>
          <w:lang w:val="es-ES"/>
        </w:rPr>
      </w:pPr>
    </w:p>
    <w:p w:rsidR="00C95CE0" w:rsidRDefault="002F423A" w:rsidP="00645F28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679715" cy="5208061"/>
            <wp:effectExtent l="0" t="0" r="0" b="0"/>
            <wp:docPr id="13" name="Imagen 13" descr="E:\Users\Akira\Desktop\GDC\DiagramaDe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Akira\Desktop\GDC\DiagramaDeCla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89" cy="52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28" w:rsidRPr="00645F28" w:rsidRDefault="00645F28" w:rsidP="00645F28">
      <w:pPr>
        <w:pStyle w:val="Ttulo1"/>
        <w:rPr>
          <w:rFonts w:asciiTheme="majorHAnsi" w:hAnsiTheme="majorHAnsi"/>
          <w:lang w:val="es-PE"/>
        </w:rPr>
      </w:pPr>
      <w:bookmarkStart w:id="6" w:name="_Toc390194459"/>
      <w:r w:rsidRPr="00645F28">
        <w:rPr>
          <w:rFonts w:asciiTheme="majorHAnsi" w:hAnsiTheme="majorHAnsi"/>
          <w:lang w:val="es-PE"/>
        </w:rPr>
        <w:t>Modelado de la Base de Datos</w:t>
      </w:r>
      <w:bookmarkEnd w:id="6"/>
    </w:p>
    <w:p w:rsidR="00645F28" w:rsidRPr="00645F28" w:rsidRDefault="00645F28" w:rsidP="00645F28">
      <w:pPr>
        <w:rPr>
          <w:lang w:val="es-PE"/>
        </w:rPr>
      </w:pPr>
    </w:p>
    <w:p w:rsidR="00645F28" w:rsidRDefault="00645F28" w:rsidP="00645F28">
      <w:pPr>
        <w:pStyle w:val="Ttulo2"/>
        <w:numPr>
          <w:ilvl w:val="1"/>
          <w:numId w:val="0"/>
        </w:numPr>
        <w:rPr>
          <w:rFonts w:asciiTheme="majorHAnsi" w:hAnsiTheme="majorHAnsi"/>
        </w:rPr>
      </w:pPr>
      <w:bookmarkStart w:id="7" w:name="_Toc390194460"/>
      <w:r>
        <w:rPr>
          <w:rFonts w:asciiTheme="majorHAnsi" w:hAnsiTheme="majorHAnsi"/>
        </w:rPr>
        <w:t xml:space="preserve">4.1. </w:t>
      </w:r>
      <w:proofErr w:type="spellStart"/>
      <w:r w:rsidRPr="00832861">
        <w:rPr>
          <w:rFonts w:asciiTheme="majorHAnsi" w:hAnsiTheme="majorHAnsi"/>
        </w:rPr>
        <w:t>Diseño</w:t>
      </w:r>
      <w:proofErr w:type="spellEnd"/>
      <w:r w:rsidRPr="00832861">
        <w:rPr>
          <w:rFonts w:asciiTheme="majorHAnsi" w:hAnsiTheme="majorHAnsi"/>
        </w:rPr>
        <w:t xml:space="preserve"> </w:t>
      </w:r>
      <w:proofErr w:type="spellStart"/>
      <w:r w:rsidRPr="00832861">
        <w:rPr>
          <w:rFonts w:asciiTheme="majorHAnsi" w:hAnsiTheme="majorHAnsi"/>
        </w:rPr>
        <w:t>Físico</w:t>
      </w:r>
      <w:bookmarkEnd w:id="7"/>
      <w:proofErr w:type="spellEnd"/>
    </w:p>
    <w:p w:rsidR="00645F28" w:rsidRDefault="00645F28" w:rsidP="00645F28">
      <w:pPr>
        <w:pStyle w:val="Ttulo2"/>
        <w:rPr>
          <w:rFonts w:asciiTheme="majorHAnsi" w:hAnsiTheme="majorHAnsi"/>
        </w:rPr>
      </w:pPr>
      <w:bookmarkStart w:id="8" w:name="_Toc390194461"/>
      <w:r>
        <w:rPr>
          <w:rFonts w:asciiTheme="majorHAnsi" w:hAnsiTheme="majorHAnsi"/>
        </w:rPr>
        <w:t xml:space="preserve">4.2. </w:t>
      </w:r>
      <w:proofErr w:type="spellStart"/>
      <w:r w:rsidRPr="00832861">
        <w:rPr>
          <w:rFonts w:asciiTheme="majorHAnsi" w:hAnsiTheme="majorHAnsi"/>
        </w:rPr>
        <w:t>Diccionario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Datos</w:t>
      </w:r>
      <w:bookmarkEnd w:id="8"/>
      <w:proofErr w:type="spellEnd"/>
    </w:p>
    <w:p w:rsidR="00645F28" w:rsidRDefault="00645F28" w:rsidP="00645F28"/>
    <w:p w:rsidR="002F423A" w:rsidRDefault="002F423A">
      <w:pPr>
        <w:widowControl/>
        <w:spacing w:line="240" w:lineRule="auto"/>
        <w:rPr>
          <w:rFonts w:asciiTheme="majorHAnsi" w:hAnsiTheme="majorHAnsi"/>
          <w:b/>
          <w:sz w:val="24"/>
        </w:rPr>
      </w:pPr>
      <w:bookmarkStart w:id="9" w:name="_Toc390194462"/>
      <w:r>
        <w:rPr>
          <w:rFonts w:asciiTheme="majorHAnsi" w:hAnsiTheme="majorHAnsi"/>
        </w:rPr>
        <w:br w:type="page"/>
      </w:r>
    </w:p>
    <w:p w:rsidR="00645F28" w:rsidRDefault="00645F28" w:rsidP="00645F28">
      <w:pPr>
        <w:pStyle w:val="Ttulo1"/>
        <w:rPr>
          <w:rFonts w:asciiTheme="majorHAnsi" w:hAnsiTheme="majorHAnsi"/>
        </w:rPr>
      </w:pPr>
      <w:bookmarkStart w:id="10" w:name="_GoBack"/>
      <w:bookmarkEnd w:id="10"/>
      <w:proofErr w:type="spellStart"/>
      <w:r w:rsidRPr="00832861">
        <w:rPr>
          <w:rFonts w:asciiTheme="majorHAnsi" w:hAnsiTheme="majorHAnsi"/>
        </w:rPr>
        <w:lastRenderedPageBreak/>
        <w:t>Diseño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Pantallas</w:t>
      </w:r>
      <w:bookmarkEnd w:id="9"/>
      <w:proofErr w:type="spellEnd"/>
    </w:p>
    <w:p w:rsidR="00645F28" w:rsidRPr="00645F28" w:rsidRDefault="00645F28" w:rsidP="00645F28"/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5.1. CU Registrar Usuario</w:t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663EBE93" wp14:editId="1021FDF3">
            <wp:extent cx="3530380" cy="24201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489" cy="24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5.2. CU Ingresar al sistema</w:t>
      </w:r>
    </w:p>
    <w:p w:rsidR="00C95CE0" w:rsidRDefault="00C95CE0">
      <w:pPr>
        <w:widowControl/>
        <w:spacing w:line="240" w:lineRule="auto"/>
        <w:rPr>
          <w:rFonts w:asciiTheme="majorHAnsi" w:hAnsiTheme="majorHAnsi"/>
          <w:b/>
          <w:lang w:val="es-PE"/>
        </w:rPr>
      </w:pPr>
      <w:r>
        <w:rPr>
          <w:noProof/>
          <w:lang w:eastAsia="es-ES"/>
        </w:rPr>
        <w:drawing>
          <wp:inline distT="0" distB="0" distL="0" distR="0" wp14:anchorId="0F01CCBE" wp14:editId="53185C94">
            <wp:extent cx="3468121" cy="23774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227" cy="23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5.3. CU Administrar documentos de tesis</w:t>
      </w:r>
    </w:p>
    <w:p w:rsidR="00C95CE0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3708A63A" wp14:editId="61DDD250">
            <wp:extent cx="3236181" cy="22184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647" cy="22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B0E1B72" wp14:editId="173FE0F3">
            <wp:extent cx="3236181" cy="23132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467" cy="23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Default="00C95CE0">
      <w:pPr>
        <w:widowControl/>
        <w:spacing w:line="240" w:lineRule="auto"/>
        <w:rPr>
          <w:rFonts w:asciiTheme="majorHAnsi" w:hAnsiTheme="majorHAnsi"/>
          <w:b/>
          <w:lang w:val="es-PE"/>
        </w:rPr>
      </w:pP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5.4. CU Administrar información de los documentos de tesis</w:t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eastAsia="es-ES"/>
        </w:rPr>
        <w:drawing>
          <wp:inline distT="0" distB="0" distL="0" distR="0" wp14:anchorId="2EE41773" wp14:editId="7F645089">
            <wp:extent cx="3444924" cy="23615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479" cy="236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5.5. CU Buscar tesis por categoría</w:t>
      </w:r>
    </w:p>
    <w:p w:rsidR="00C95CE0" w:rsidRDefault="00C95CE0" w:rsidP="00C95CE0">
      <w:pPr>
        <w:pStyle w:val="InfoBlue"/>
        <w:numPr>
          <w:ilvl w:val="0"/>
          <w:numId w:val="0"/>
        </w:numPr>
      </w:pPr>
      <w:r>
        <w:rPr>
          <w:noProof/>
          <w:lang w:eastAsia="es-ES"/>
        </w:rPr>
        <w:drawing>
          <wp:inline distT="0" distB="0" distL="0" distR="0" wp14:anchorId="0D0E6D23" wp14:editId="7D7D94C7">
            <wp:extent cx="3653706" cy="25046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3818" cy="25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Default="00C95CE0" w:rsidP="00C95CE0">
      <w:pPr>
        <w:pStyle w:val="Textoindependiente"/>
        <w:rPr>
          <w:lang w:val="es-ES"/>
        </w:rPr>
      </w:pPr>
    </w:p>
    <w:p w:rsidR="00C95CE0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90FC7E9" wp14:editId="2D750FEF">
            <wp:extent cx="4102873" cy="2812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206" cy="28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5.6. C</w:t>
      </w:r>
      <w:r>
        <w:rPr>
          <w:rFonts w:asciiTheme="majorHAnsi" w:hAnsiTheme="majorHAnsi"/>
          <w:b/>
          <w:lang w:val="es-PE"/>
        </w:rPr>
        <w:t xml:space="preserve">U </w:t>
      </w:r>
      <w:r w:rsidRPr="00645F28">
        <w:rPr>
          <w:rFonts w:asciiTheme="majorHAnsi" w:hAnsiTheme="majorHAnsi"/>
          <w:b/>
          <w:lang w:val="es-PE"/>
        </w:rPr>
        <w:t>Administrar cuentas</w:t>
      </w:r>
    </w:p>
    <w:p w:rsidR="00645F28" w:rsidRPr="00645F28" w:rsidRDefault="00C95CE0" w:rsidP="00645F28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5D98FEB0" wp14:editId="516F7BE1">
            <wp:extent cx="4253948" cy="29161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079" cy="2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Pr="00645F28" w:rsidRDefault="00645F28" w:rsidP="00645F28">
      <w:pPr>
        <w:rPr>
          <w:lang w:val="es-PE"/>
        </w:rPr>
      </w:pPr>
    </w:p>
    <w:p w:rsidR="00645F28" w:rsidRPr="00645F28" w:rsidRDefault="00645F28" w:rsidP="00645F28">
      <w:pPr>
        <w:rPr>
          <w:lang w:val="es-ES"/>
        </w:rPr>
      </w:pPr>
    </w:p>
    <w:sectPr w:rsidR="00645F28" w:rsidRPr="00645F28" w:rsidSect="003B3F08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783" w:rsidRDefault="00660783">
      <w:r>
        <w:separator/>
      </w:r>
    </w:p>
  </w:endnote>
  <w:endnote w:type="continuationSeparator" w:id="0">
    <w:p w:rsidR="00660783" w:rsidRDefault="0066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627C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865506">
            <w:fldChar w:fldCharType="begin"/>
          </w:r>
          <w:r w:rsidR="00865506" w:rsidRPr="001E227D">
            <w:rPr>
              <w:lang w:val="es-ES"/>
            </w:rPr>
            <w:instrText xml:space="preserve"> DOCPROPERTY  "Revisado Por"  \* MERGEFORMAT </w:instrText>
          </w:r>
          <w:r w:rsidR="00865506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86550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865506">
            <w:fldChar w:fldCharType="begin"/>
          </w:r>
          <w:r w:rsidR="00865506" w:rsidRPr="000A39CB">
            <w:rPr>
              <w:lang w:val="es-ES"/>
            </w:rPr>
            <w:instrText xml:space="preserve"> DOCPROPERTY  "Aprobado Por"  \* MERGEFORMAT </w:instrText>
          </w:r>
          <w:r w:rsidR="00865506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865506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2F423A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="00627C3E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660783">
            <w:fldChar w:fldCharType="begin"/>
          </w:r>
          <w:r w:rsidR="00660783">
            <w:instrText xml:space="preserve"> NUMPAGES  \* MERGEFORMAT </w:instrText>
          </w:r>
          <w:r w:rsidR="00660783">
            <w:fldChar w:fldCharType="separate"/>
          </w:r>
          <w:r w:rsidR="002F423A" w:rsidRPr="002F423A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="00660783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783" w:rsidRDefault="00660783">
      <w:r>
        <w:separator/>
      </w:r>
    </w:p>
  </w:footnote>
  <w:footnote w:type="continuationSeparator" w:id="0">
    <w:p w:rsidR="00660783" w:rsidRDefault="00660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751F0B" w:rsidRPr="00751F0B" w:rsidRDefault="006D4B6F" w:rsidP="006C7898">
          <w:pPr>
            <w:rPr>
              <w:lang w:val="es-ES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 w:rsidR="006C7898">
            <w:t>Diseño</w:t>
          </w:r>
          <w:proofErr w:type="spellEnd"/>
        </w:p>
      </w:tc>
      <w:tc>
        <w:tcPr>
          <w:tcW w:w="2660" w:type="dxa"/>
        </w:tcPr>
        <w:p w:rsidR="00F54344" w:rsidRPr="006F73FF" w:rsidRDefault="00F54344" w:rsidP="006D4B6F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D4B6F">
            <w:rPr>
              <w:lang w:val="es-MX"/>
            </w:rPr>
            <w:t>30/09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24BFF"/>
    <w:multiLevelType w:val="hybridMultilevel"/>
    <w:tmpl w:val="9A4853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376B31B7"/>
    <w:multiLevelType w:val="multilevel"/>
    <w:tmpl w:val="E1D44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D082684"/>
    <w:multiLevelType w:val="hybridMultilevel"/>
    <w:tmpl w:val="9A10D9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CE613E"/>
    <w:multiLevelType w:val="multilevel"/>
    <w:tmpl w:val="9EACA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68012A28"/>
    <w:multiLevelType w:val="multilevel"/>
    <w:tmpl w:val="F2ECF8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16EE8"/>
    <w:rsid w:val="000566C9"/>
    <w:rsid w:val="00072F70"/>
    <w:rsid w:val="00077429"/>
    <w:rsid w:val="00086C49"/>
    <w:rsid w:val="00090B8D"/>
    <w:rsid w:val="0009783C"/>
    <w:rsid w:val="00097ACE"/>
    <w:rsid w:val="000A39CB"/>
    <w:rsid w:val="000D4CE6"/>
    <w:rsid w:val="00102FFB"/>
    <w:rsid w:val="00107B29"/>
    <w:rsid w:val="00150F32"/>
    <w:rsid w:val="00181D76"/>
    <w:rsid w:val="001C1F64"/>
    <w:rsid w:val="001E227D"/>
    <w:rsid w:val="001F5583"/>
    <w:rsid w:val="00215B47"/>
    <w:rsid w:val="00221B4E"/>
    <w:rsid w:val="00254922"/>
    <w:rsid w:val="00254C21"/>
    <w:rsid w:val="002B0901"/>
    <w:rsid w:val="002B133D"/>
    <w:rsid w:val="002C3014"/>
    <w:rsid w:val="002E162B"/>
    <w:rsid w:val="002F423A"/>
    <w:rsid w:val="00310337"/>
    <w:rsid w:val="0031122F"/>
    <w:rsid w:val="00321A39"/>
    <w:rsid w:val="003274D8"/>
    <w:rsid w:val="003B3F08"/>
    <w:rsid w:val="003E30E2"/>
    <w:rsid w:val="003F3035"/>
    <w:rsid w:val="00426222"/>
    <w:rsid w:val="00426D50"/>
    <w:rsid w:val="0046339E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27C3E"/>
    <w:rsid w:val="0063084B"/>
    <w:rsid w:val="006439E2"/>
    <w:rsid w:val="00645F28"/>
    <w:rsid w:val="00652FD5"/>
    <w:rsid w:val="00660783"/>
    <w:rsid w:val="00682A04"/>
    <w:rsid w:val="00682BC2"/>
    <w:rsid w:val="00683EA6"/>
    <w:rsid w:val="0069160C"/>
    <w:rsid w:val="00693306"/>
    <w:rsid w:val="006B603A"/>
    <w:rsid w:val="006B649D"/>
    <w:rsid w:val="006C7898"/>
    <w:rsid w:val="006D4B6F"/>
    <w:rsid w:val="006F73FF"/>
    <w:rsid w:val="0070349A"/>
    <w:rsid w:val="00724747"/>
    <w:rsid w:val="007256C1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34824"/>
    <w:rsid w:val="00864A9C"/>
    <w:rsid w:val="00865506"/>
    <w:rsid w:val="00866D0C"/>
    <w:rsid w:val="008D409F"/>
    <w:rsid w:val="00917D5C"/>
    <w:rsid w:val="0096496B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26DA0"/>
    <w:rsid w:val="00B33286"/>
    <w:rsid w:val="00B34B9A"/>
    <w:rsid w:val="00B413BD"/>
    <w:rsid w:val="00B53159"/>
    <w:rsid w:val="00B54CC4"/>
    <w:rsid w:val="00B56FB4"/>
    <w:rsid w:val="00B827D1"/>
    <w:rsid w:val="00BA3DCA"/>
    <w:rsid w:val="00BC750A"/>
    <w:rsid w:val="00BE00AD"/>
    <w:rsid w:val="00C068AA"/>
    <w:rsid w:val="00C216B0"/>
    <w:rsid w:val="00C23E33"/>
    <w:rsid w:val="00C60726"/>
    <w:rsid w:val="00C677D2"/>
    <w:rsid w:val="00C95CE0"/>
    <w:rsid w:val="00CB43D8"/>
    <w:rsid w:val="00CD1B79"/>
    <w:rsid w:val="00CD3CA0"/>
    <w:rsid w:val="00CD43B5"/>
    <w:rsid w:val="00CE268D"/>
    <w:rsid w:val="00D3016D"/>
    <w:rsid w:val="00D457D4"/>
    <w:rsid w:val="00D464BE"/>
    <w:rsid w:val="00D7751D"/>
    <w:rsid w:val="00DA37FE"/>
    <w:rsid w:val="00DB4146"/>
    <w:rsid w:val="00DB424F"/>
    <w:rsid w:val="00DB49C4"/>
    <w:rsid w:val="00DC12C7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D032F"/>
    <w:rsid w:val="00ED2C1C"/>
    <w:rsid w:val="00EE7119"/>
    <w:rsid w:val="00EF57A3"/>
    <w:rsid w:val="00F2175A"/>
    <w:rsid w:val="00F401A6"/>
    <w:rsid w:val="00F41E40"/>
    <w:rsid w:val="00F5103D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1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090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74783-B669-4127-91BC-9A3BC0B8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37</TotalTime>
  <Pages>7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Akira</cp:lastModifiedBy>
  <cp:revision>10</cp:revision>
  <cp:lastPrinted>2005-11-22T18:51:00Z</cp:lastPrinted>
  <dcterms:created xsi:type="dcterms:W3CDTF">2014-09-30T21:19:00Z</dcterms:created>
  <dcterms:modified xsi:type="dcterms:W3CDTF">2014-10-07T22:55:00Z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