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B403F2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16394D">
        <w:rPr>
          <w:lang w:val="es-ES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3A38FA">
        <w:rPr>
          <w:rFonts w:asciiTheme="minorHAnsi" w:eastAsia="Verdana" w:hAnsiTheme="minorHAnsi"/>
          <w:lang w:val="es-ES"/>
        </w:rPr>
        <w:t>I</w:t>
      </w:r>
      <w:r w:rsidR="003A38FA" w:rsidRPr="003A38FA">
        <w:rPr>
          <w:rFonts w:asciiTheme="minorHAnsi" w:eastAsia="Verdana" w:hAnsiTheme="minorHAnsi"/>
          <w:lang w:val="es-ES"/>
        </w:rPr>
        <w:t>nformación</w:t>
      </w:r>
      <w:r w:rsidR="003A38FA">
        <w:rPr>
          <w:rFonts w:asciiTheme="minorHAnsi" w:eastAsia="Verdana" w:hAnsiTheme="minorHAnsi"/>
          <w:lang w:val="es-ES"/>
        </w:rPr>
        <w:t xml:space="preserve"> de los Documentos de T</w:t>
      </w:r>
      <w:r w:rsidR="003A38FA" w:rsidRPr="003A38FA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1C0B64" w:rsidRPr="00F2175A" w:rsidRDefault="001C0B64" w:rsidP="001C0B64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 Fernández, Liliana</w:t>
            </w:r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1.1</w:t>
            </w: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Update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de </w:t>
            </w:r>
            <w:r w:rsidRPr="005B0783">
              <w:rPr>
                <w:rFonts w:asciiTheme="minorHAnsi" w:hAnsiTheme="minorHAnsi"/>
                <w:lang w:val="es-PE"/>
              </w:rPr>
              <w:t>Prototipo Visual</w:t>
            </w: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proofErr w:type="spellStart"/>
            <w:r>
              <w:rPr>
                <w:rFonts w:asciiTheme="minorHAnsi" w:hAnsiTheme="minorHAnsi"/>
                <w:lang w:val="es-PE"/>
              </w:rPr>
              <w:t>Akira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E"/>
              </w:rPr>
              <w:t>Tabuchi</w:t>
            </w:r>
            <w:proofErr w:type="spellEnd"/>
            <w:r>
              <w:rPr>
                <w:rFonts w:asciiTheme="minorHAnsi" w:hAnsiTheme="minorHAnsi"/>
                <w:lang w:val="es-PE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s-PE"/>
              </w:rPr>
              <w:t>Yagui</w:t>
            </w:r>
            <w:proofErr w:type="spellEnd"/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1C0B64" w:rsidRPr="00F2175A" w:rsidTr="00677C8C"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1C0B64" w:rsidRPr="00F2175A" w:rsidRDefault="001C0B64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1C0B64" w:rsidRPr="00F2175A" w:rsidRDefault="001C0B64" w:rsidP="001C0B64">
      <w:pPr>
        <w:rPr>
          <w:rFonts w:asciiTheme="minorHAnsi" w:hAnsiTheme="minorHAnsi"/>
          <w:lang w:val="es-PE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1C0B64" w:rsidRDefault="001C0B64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Tabla de Contenidos</w:t>
      </w:r>
    </w:p>
    <w:p w:rsidR="006226D6" w:rsidRDefault="008A53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8A5306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8A5306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8A5306" w:rsidRPr="006226D6">
        <w:rPr>
          <w:rFonts w:asciiTheme="minorHAnsi" w:hAnsiTheme="minorHAnsi"/>
          <w:noProof/>
          <w:lang w:val="es-ES"/>
        </w:rPr>
      </w:r>
      <w:r w:rsidR="008A5306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8A5306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8A5306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8A5306" w:rsidRPr="006226D6">
        <w:rPr>
          <w:rFonts w:asciiTheme="minorHAnsi" w:hAnsiTheme="minorHAnsi"/>
          <w:bCs w:val="0"/>
          <w:lang w:val="es-ES"/>
        </w:rPr>
      </w:r>
      <w:r w:rsidR="008A5306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8A5306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8A5306">
        <w:fldChar w:fldCharType="begin"/>
      </w:r>
      <w:r w:rsidRPr="006226D6">
        <w:rPr>
          <w:lang w:val="es-PE"/>
        </w:rPr>
        <w:instrText xml:space="preserve"> PAGEREF _Toc399229027 \h </w:instrText>
      </w:r>
      <w:r w:rsidR="008A5306">
        <w:fldChar w:fldCharType="separate"/>
      </w:r>
      <w:r w:rsidRPr="006226D6">
        <w:rPr>
          <w:lang w:val="es-PE"/>
        </w:rPr>
        <w:t>4</w:t>
      </w:r>
      <w:r w:rsidR="008A5306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 w:rsidRPr="001C0B64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1C0B64">
        <w:rPr>
          <w:noProof/>
          <w:lang w:val="es-PE"/>
        </w:rPr>
        <w:instrText xml:space="preserve"> PAGEREF _Toc399229031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1C0B64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 w:rsidRPr="001C0B64">
        <w:rPr>
          <w:noProof/>
          <w:lang w:val="es-PE"/>
        </w:rPr>
        <w:tab/>
      </w:r>
      <w:r w:rsidR="008A5306">
        <w:rPr>
          <w:noProof/>
        </w:rPr>
        <w:fldChar w:fldCharType="begin"/>
      </w:r>
      <w:r w:rsidRPr="001C0B64">
        <w:rPr>
          <w:noProof/>
          <w:lang w:val="es-PE"/>
        </w:rPr>
        <w:instrText xml:space="preserve"> PAGEREF _Toc399229032 \h </w:instrText>
      </w:r>
      <w:r w:rsidR="008A5306">
        <w:rPr>
          <w:noProof/>
        </w:rPr>
      </w:r>
      <w:r w:rsidR="008A5306">
        <w:rPr>
          <w:noProof/>
        </w:rPr>
        <w:fldChar w:fldCharType="separate"/>
      </w:r>
      <w:r w:rsidRPr="001C0B64">
        <w:rPr>
          <w:noProof/>
          <w:lang w:val="es-PE"/>
        </w:rPr>
        <w:t>4</w:t>
      </w:r>
      <w:r w:rsidR="008A5306">
        <w:rPr>
          <w:noProof/>
        </w:rPr>
        <w:fldChar w:fldCharType="end"/>
      </w:r>
    </w:p>
    <w:p w:rsidR="006F73FF" w:rsidRDefault="008A5306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AD1375">
        <w:lastRenderedPageBreak/>
        <w:fldChar w:fldCharType="begin"/>
      </w:r>
      <w:r w:rsidR="00AD1375" w:rsidRPr="001C0B64">
        <w:rPr>
          <w:lang w:val="es-PE"/>
        </w:rPr>
        <w:instrText xml:space="preserve"> TITLE  \* MERGEFORMAT </w:instrText>
      </w:r>
      <w:r w:rsidR="00AD1375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AD1375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0" w:name="_Toc399229022"/>
      <w:bookmarkStart w:id="1" w:name="_Toc423410239"/>
      <w:bookmarkStart w:id="2" w:name="_Toc425054505"/>
      <w:r w:rsidRPr="00F2175A">
        <w:rPr>
          <w:rFonts w:asciiTheme="minorHAnsi" w:hAnsiTheme="minorHAnsi"/>
          <w:lang w:val="es-ES"/>
        </w:rPr>
        <w:t>Descripción Breve</w:t>
      </w:r>
      <w:bookmarkEnd w:id="0"/>
    </w:p>
    <w:p w:rsidR="0016237E" w:rsidRPr="0016237E" w:rsidRDefault="0016237E" w:rsidP="0016237E">
      <w:pPr>
        <w:rPr>
          <w:lang w:val="es-ES"/>
        </w:rPr>
      </w:pPr>
    </w:p>
    <w:p w:rsidR="00E47A85" w:rsidRPr="00A651AE" w:rsidRDefault="004D540A" w:rsidP="0016237E">
      <w:pPr>
        <w:pStyle w:val="InfoBlue"/>
      </w:pPr>
      <w:r w:rsidRPr="00A651AE">
        <w:t>El sistema</w:t>
      </w:r>
      <w:r w:rsidR="003A38FA">
        <w:t xml:space="preserve"> deberá permitir a los usuarios (docentes y estudiantes) poder visualizar la información de los documentos de tesis</w:t>
      </w:r>
      <w:r w:rsidR="00F31103">
        <w:t xml:space="preserve"> de cualquier documento de tesis</w:t>
      </w:r>
      <w:r w:rsidR="00B35067">
        <w:t xml:space="preserve">, hacer modificaciones a la información de los documento que hayan registrado y </w:t>
      </w:r>
      <w:r w:rsidR="003A38FA">
        <w:t xml:space="preserve"> poder eliminarla</w:t>
      </w:r>
      <w:r w:rsidR="00B35067">
        <w:t xml:space="preserve"> si fuera el caso.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3" w:name="_Toc399229023"/>
      <w:bookmarkEnd w:id="1"/>
      <w:bookmarkEnd w:id="2"/>
      <w:r w:rsidRPr="00F2175A">
        <w:rPr>
          <w:rFonts w:asciiTheme="minorHAnsi" w:hAnsiTheme="minorHAnsi"/>
          <w:lang w:val="es-ES"/>
        </w:rPr>
        <w:t>Flujo Básico de Eventos</w:t>
      </w:r>
      <w:bookmarkEnd w:id="3"/>
    </w:p>
    <w:p w:rsidR="0051543D" w:rsidRPr="0051543D" w:rsidRDefault="0051543D" w:rsidP="0051543D">
      <w:pPr>
        <w:rPr>
          <w:lang w:val="es-ES"/>
        </w:rPr>
      </w:pPr>
    </w:p>
    <w:p w:rsidR="000343C1" w:rsidRDefault="00F401A6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opción </w:t>
      </w:r>
      <w:r w:rsidR="000343C1">
        <w:t>ver detalle de documento.</w:t>
      </w:r>
    </w:p>
    <w:p w:rsidR="004D540A" w:rsidRPr="00A651AE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sistema</w:t>
      </w:r>
      <w:r w:rsidR="000343C1">
        <w:t xml:space="preserve"> mostrará la información relacionada con la tesis con los siguientes datos:</w:t>
      </w:r>
      <w:r w:rsidRPr="00A651AE">
        <w:t xml:space="preserve"> Título de la tesis, autor, fecha de publicación, tema, especialidad, código de la tesis, estado de la tesis, </w:t>
      </w:r>
      <w:r w:rsidR="000343C1">
        <w:t xml:space="preserve">docente asesor, grado académico. </w:t>
      </w:r>
    </w:p>
    <w:p w:rsidR="004D540A" w:rsidRDefault="000343C1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>
        <w:t xml:space="preserve">Si el usuario ha registrado el documento de tesis tendrá las siguientes opciones: editar información de tesis (ir Paso 4) y eliminar la información de tesis (ir Paso 5). </w:t>
      </w:r>
      <w:r w:rsidR="00EE6F0D">
        <w:t>Caso contrario,</w:t>
      </w:r>
      <w:r>
        <w:t xml:space="preserve"> ir al Paso 6.</w:t>
      </w:r>
    </w:p>
    <w:p w:rsidR="004D540A" w:rsidRDefault="004D540A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 w:rsidR="00EE6F0D">
        <w:t>editar información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muestra un formulario con los datos que se ingresaron del documento de tesis.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cambia los campos que desea actualizar.</w:t>
      </w:r>
    </w:p>
    <w:p w:rsidR="00EE6F0D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usuario selecciona aceptar.</w:t>
      </w:r>
    </w:p>
    <w:p w:rsidR="00EE6F0D" w:rsidRPr="00A651AE" w:rsidRDefault="00EE6F0D" w:rsidP="00EE6F0D">
      <w:pPr>
        <w:pStyle w:val="Prrafodelista"/>
        <w:numPr>
          <w:ilvl w:val="0"/>
          <w:numId w:val="46"/>
        </w:numPr>
        <w:spacing w:before="0" w:beforeAutospacing="0" w:after="0" w:afterAutospacing="0" w:line="360" w:lineRule="auto"/>
      </w:pPr>
      <w:r>
        <w:t>El sistema registra los cambios. Ir al Paso 6.</w:t>
      </w:r>
    </w:p>
    <w:p w:rsidR="00EE6F0D" w:rsidRDefault="00EE6F0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 xml:space="preserve">El usuario selecciona la opción </w:t>
      </w:r>
      <w:r>
        <w:t>eliminar información del documento de tesis.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muestra un mensaje de verificación</w:t>
      </w:r>
    </w:p>
    <w:p w:rsidR="00EE6F0D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usuario selecciona aceptar</w:t>
      </w:r>
    </w:p>
    <w:p w:rsidR="00EE6F0D" w:rsidRPr="00A651AE" w:rsidRDefault="00EE6F0D" w:rsidP="00EE6F0D">
      <w:pPr>
        <w:pStyle w:val="Prrafodelista"/>
        <w:numPr>
          <w:ilvl w:val="0"/>
          <w:numId w:val="47"/>
        </w:numPr>
        <w:spacing w:before="0" w:beforeAutospacing="0" w:after="0" w:afterAutospacing="0" w:line="360" w:lineRule="auto"/>
      </w:pPr>
      <w:r>
        <w:t>El sistema registra la operación. Ir al Paso 6.</w:t>
      </w:r>
    </w:p>
    <w:p w:rsidR="0051543D" w:rsidRPr="00A651AE" w:rsidRDefault="0051543D" w:rsidP="00EE6F0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</w:pPr>
      <w:r w:rsidRPr="00A651AE">
        <w:t>El Caso de uso termina.</w:t>
      </w:r>
    </w:p>
    <w:p w:rsidR="00F401A6" w:rsidRPr="0051543D" w:rsidRDefault="00F401A6" w:rsidP="00F401A6">
      <w:pPr>
        <w:pStyle w:val="Textoindependiente"/>
        <w:rPr>
          <w:rFonts w:asciiTheme="minorHAnsi" w:hAnsiTheme="minorHAnsi"/>
          <w:lang w:val="es-MX"/>
        </w:rPr>
      </w:pP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4" w:name="_Toc399229024"/>
      <w:r w:rsidRPr="00F2175A">
        <w:rPr>
          <w:rFonts w:asciiTheme="minorHAnsi" w:hAnsiTheme="minorHAnsi"/>
          <w:lang w:val="es-ES"/>
        </w:rPr>
        <w:t>Flujos Alternativos</w:t>
      </w:r>
      <w:bookmarkEnd w:id="4"/>
    </w:p>
    <w:p w:rsidR="005F412B" w:rsidRDefault="005F412B" w:rsidP="005F412B">
      <w:pPr>
        <w:rPr>
          <w:lang w:val="es-ES"/>
        </w:rPr>
      </w:pPr>
    </w:p>
    <w:p w:rsidR="005F412B" w:rsidRPr="006226D6" w:rsidRDefault="005F412B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5" w:name="_Toc398652701"/>
      <w:r w:rsidRPr="006226D6">
        <w:rPr>
          <w:lang w:val="es-ES"/>
        </w:rPr>
        <w:t>Flujo opcional 1 (Punto 4</w:t>
      </w:r>
      <w:r w:rsidR="00EE6F0D">
        <w:rPr>
          <w:lang w:val="es-ES"/>
        </w:rPr>
        <w:t>.c</w:t>
      </w:r>
      <w:r w:rsidRPr="006226D6">
        <w:rPr>
          <w:lang w:val="es-ES"/>
        </w:rPr>
        <w:t>):</w:t>
      </w:r>
      <w:bookmarkEnd w:id="5"/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2"/>
      <w:r w:rsidRPr="006226D6">
        <w:rPr>
          <w:lang w:val="es-ES"/>
        </w:rPr>
        <w:t>El usuario presiona cancelar.</w:t>
      </w:r>
      <w:bookmarkEnd w:id="6"/>
    </w:p>
    <w:p w:rsidR="005F412B" w:rsidRPr="0051543D" w:rsidRDefault="005F412B" w:rsidP="005F412B">
      <w:pPr>
        <w:rPr>
          <w:lang w:val="es-ES"/>
        </w:rPr>
      </w:pPr>
    </w:p>
    <w:p w:rsidR="005F412B" w:rsidRPr="006226D6" w:rsidRDefault="00EE6F0D" w:rsidP="006226D6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2 (Punto 5.a</w:t>
      </w:r>
      <w:r w:rsidR="005F412B" w:rsidRPr="006226D6">
        <w:rPr>
          <w:lang w:val="es-ES"/>
        </w:rPr>
        <w:t>):</w:t>
      </w:r>
    </w:p>
    <w:p w:rsidR="005F412B" w:rsidRPr="006226D6" w:rsidRDefault="005F412B" w:rsidP="006226D6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lastRenderedPageBreak/>
        <w:t>El usuario presiona cancelar.</w:t>
      </w:r>
    </w:p>
    <w:p w:rsidR="005F412B" w:rsidRPr="0051543D" w:rsidRDefault="005F412B" w:rsidP="005F412B">
      <w:pPr>
        <w:rPr>
          <w:lang w:val="es-ES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7" w:name="_Toc399229028"/>
      <w:r w:rsidRPr="00F2175A">
        <w:rPr>
          <w:rFonts w:asciiTheme="minorHAnsi" w:hAnsiTheme="minorHAnsi"/>
          <w:lang w:val="es-ES"/>
        </w:rPr>
        <w:t>Precondiciones</w:t>
      </w:r>
      <w:bookmarkEnd w:id="7"/>
    </w:p>
    <w:p w:rsidR="009D5307" w:rsidRDefault="009D5307" w:rsidP="0016237E">
      <w:pPr>
        <w:pStyle w:val="InfoBlue"/>
      </w:pPr>
      <w:bookmarkStart w:id="8" w:name="_Toc423410254"/>
      <w:bookmarkStart w:id="9" w:name="_Toc425054513"/>
      <w:bookmarkStart w:id="10" w:name="_Toc35985161"/>
      <w:r w:rsidRPr="00F2175A">
        <w:t xml:space="preserve">El usuario 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61578B" w:rsidRPr="0061578B" w:rsidRDefault="00EE6F0D" w:rsidP="00CD43B5">
      <w:pPr>
        <w:pStyle w:val="Textoindependiente"/>
        <w:numPr>
          <w:ilvl w:val="0"/>
          <w:numId w:val="37"/>
        </w:numPr>
        <w:rPr>
          <w:rFonts w:asciiTheme="minorHAnsi" w:hAnsiTheme="minorHAnsi"/>
          <w:sz w:val="22"/>
          <w:lang w:val="es-ES"/>
        </w:rPr>
      </w:pPr>
      <w:r>
        <w:rPr>
          <w:rFonts w:asciiTheme="minorHAnsi" w:hAnsiTheme="minorHAnsi"/>
          <w:sz w:val="22"/>
          <w:lang w:val="es-ES"/>
        </w:rPr>
        <w:t>Debe existir el</w:t>
      </w:r>
      <w:r w:rsidR="0061578B" w:rsidRPr="0061578B">
        <w:rPr>
          <w:rFonts w:asciiTheme="minorHAnsi" w:hAnsiTheme="minorHAnsi"/>
          <w:sz w:val="22"/>
          <w:lang w:val="es-ES"/>
        </w:rPr>
        <w:t xml:space="preserve"> documento de tesis.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1" w:name="_Toc399229029"/>
      <w:bookmarkEnd w:id="8"/>
      <w:bookmarkEnd w:id="9"/>
      <w:bookmarkEnd w:id="10"/>
      <w:r w:rsidRPr="00F2175A">
        <w:rPr>
          <w:rFonts w:asciiTheme="minorHAnsi" w:hAnsiTheme="minorHAnsi"/>
          <w:lang w:val="es-ES"/>
        </w:rPr>
        <w:t>Post-Condiciones</w:t>
      </w:r>
      <w:bookmarkEnd w:id="11"/>
    </w:p>
    <w:p w:rsidR="00F3209C" w:rsidRPr="00F97E54" w:rsidRDefault="00EE6F0D" w:rsidP="00F97E54">
      <w:pPr>
        <w:pStyle w:val="Prrafodelista"/>
        <w:numPr>
          <w:ilvl w:val="1"/>
          <w:numId w:val="45"/>
        </w:numPr>
        <w:rPr>
          <w:b/>
          <w:lang w:val="es-ES"/>
        </w:rPr>
      </w:pPr>
      <w:r>
        <w:rPr>
          <w:lang w:val="es-ES"/>
        </w:rPr>
        <w:t>Los cambios y nuevos ingresos deben ser mostrados en el sistema.</w:t>
      </w: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2" w:name="_Toc399229030"/>
      <w:r w:rsidRPr="00F2175A">
        <w:rPr>
          <w:rFonts w:asciiTheme="minorHAnsi" w:hAnsiTheme="minorHAnsi"/>
          <w:lang w:val="es-ES"/>
        </w:rPr>
        <w:t>Información Adicional</w:t>
      </w:r>
      <w:bookmarkEnd w:id="12"/>
    </w:p>
    <w:p w:rsidR="00DF4080" w:rsidRPr="00F2175A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3" w:name="_Toc399229031"/>
      <w:r w:rsidRPr="00F2175A">
        <w:rPr>
          <w:rFonts w:asciiTheme="minorHAnsi" w:hAnsiTheme="minorHAnsi"/>
          <w:lang w:val="es-ES"/>
        </w:rPr>
        <w:t>Prototipo Visual</w:t>
      </w:r>
      <w:bookmarkEnd w:id="13"/>
    </w:p>
    <w:p w:rsidR="003446A3" w:rsidRDefault="005030E5" w:rsidP="003446A3">
      <w:pPr>
        <w:pStyle w:val="Ttulo2"/>
        <w:widowControl/>
        <w:numPr>
          <w:ilvl w:val="0"/>
          <w:numId w:val="0"/>
        </w:numPr>
        <w:ind w:left="720"/>
        <w:rPr>
          <w:rFonts w:asciiTheme="minorHAnsi" w:hAnsiTheme="minorHAnsi"/>
          <w:lang w:val="es-ES"/>
        </w:rPr>
      </w:pPr>
      <w:bookmarkStart w:id="14" w:name="_Toc399229032"/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5400675" cy="3686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Default="001C0B64" w:rsidP="001C0B64">
      <w:pPr>
        <w:rPr>
          <w:lang w:val="es-ES"/>
        </w:rPr>
      </w:pPr>
    </w:p>
    <w:p w:rsidR="001C0B64" w:rsidRPr="001C0B64" w:rsidRDefault="001C0B64" w:rsidP="001C0B64">
      <w:pPr>
        <w:rPr>
          <w:lang w:val="es-ES"/>
        </w:rPr>
      </w:pPr>
    </w:p>
    <w:p w:rsidR="00DF4080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lastRenderedPageBreak/>
        <w:t>Información Complementaria</w:t>
      </w:r>
      <w:bookmarkEnd w:id="14"/>
    </w:p>
    <w:p w:rsidR="001C0B64" w:rsidRDefault="001C0B64" w:rsidP="001C0B64">
      <w:pPr>
        <w:rPr>
          <w:lang w:val="es-ES"/>
        </w:rPr>
      </w:pPr>
    </w:p>
    <w:p w:rsidR="001C0B64" w:rsidRPr="001C0B64" w:rsidRDefault="001C0B64" w:rsidP="001C0B64">
      <w:pPr>
        <w:rPr>
          <w:lang w:val="es-ES"/>
        </w:rPr>
      </w:pPr>
    </w:p>
    <w:p w:rsidR="001C0B64" w:rsidRDefault="001C0B64" w:rsidP="006F73FF">
      <w:pPr>
        <w:pStyle w:val="Ttulo"/>
        <w:rPr>
          <w:rFonts w:asciiTheme="minorHAnsi" w:hAnsiTheme="minorHAnsi"/>
          <w:lang w:val="es-PE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3990975" cy="70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FF" w:rsidRPr="00F2175A" w:rsidRDefault="006F73FF" w:rsidP="001C0B64">
      <w:pPr>
        <w:pStyle w:val="Ttulo1"/>
        <w:numPr>
          <w:ilvl w:val="0"/>
          <w:numId w:val="0"/>
        </w:numPr>
        <w:rPr>
          <w:lang w:val="es-PE"/>
        </w:rPr>
      </w:pPr>
    </w:p>
    <w:sectPr w:rsidR="006F73FF" w:rsidRPr="00F2175A" w:rsidSect="003B3F08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06D" w:rsidRDefault="00D9706D">
      <w:r>
        <w:separator/>
      </w:r>
    </w:p>
  </w:endnote>
  <w:endnote w:type="continuationSeparator" w:id="0">
    <w:p w:rsidR="00D9706D" w:rsidRDefault="00D9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8A53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B403F2">
            <w:fldChar w:fldCharType="begin"/>
          </w:r>
          <w:r w:rsidR="00B403F2" w:rsidRPr="0016394D">
            <w:rPr>
              <w:lang w:val="es-ES"/>
            </w:rPr>
            <w:instrText xml:space="preserve"> DOCPROPERTY  "Revisado Por"  \* MERGEFORMAT </w:instrText>
          </w:r>
          <w:r w:rsidR="00B403F2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B403F2">
            <w:fldChar w:fldCharType="begin"/>
          </w:r>
          <w:r w:rsidR="00B403F2" w:rsidRPr="005B0783">
            <w:rPr>
              <w:lang w:val="es-ES"/>
            </w:rPr>
            <w:instrText xml:space="preserve"> DOCPROPERTY  "Aprobado Por"  \* MERGEFORMAT </w:instrText>
          </w:r>
          <w:r w:rsidR="00B403F2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B403F2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5030E5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8A5306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5030E5" w:rsidRPr="005030E5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6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06D" w:rsidRDefault="00D9706D">
      <w:r>
        <w:separator/>
      </w:r>
    </w:p>
  </w:footnote>
  <w:footnote w:type="continuationSeparator" w:id="0">
    <w:p w:rsidR="00D9706D" w:rsidRDefault="00D970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B403F2" w:rsidP="00751F0B">
          <w:pPr>
            <w:rPr>
              <w:lang w:val="es-MX"/>
            </w:rPr>
          </w:pPr>
          <w:r>
            <w:fldChar w:fldCharType="begin"/>
          </w:r>
          <w:r w:rsidRPr="0016394D">
            <w:rPr>
              <w:lang w:val="es-ES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3A38FA" w:rsidP="003A38FA">
          <w:pPr>
            <w:pStyle w:val="Ttulo"/>
            <w:jc w:val="left"/>
            <w:rPr>
              <w:lang w:val="es-ES"/>
            </w:rPr>
          </w:pPr>
          <w:r w:rsidRPr="003A38FA">
            <w:rPr>
              <w:rFonts w:ascii="Times New Roman" w:hAnsi="Times New Roman"/>
              <w:b w:val="0"/>
              <w:sz w:val="20"/>
              <w:lang w:val="es-MX"/>
            </w:rPr>
            <w:t>Administrar Información de los Documentos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57571C"/>
    <w:multiLevelType w:val="hybridMultilevel"/>
    <w:tmpl w:val="37FAEFD6"/>
    <w:lvl w:ilvl="0" w:tplc="43AED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4AE27BB"/>
    <w:multiLevelType w:val="hybridMultilevel"/>
    <w:tmpl w:val="D2B875BA"/>
    <w:lvl w:ilvl="0" w:tplc="F6DE3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3067477"/>
    <w:multiLevelType w:val="hybridMultilevel"/>
    <w:tmpl w:val="872C2040"/>
    <w:lvl w:ilvl="0" w:tplc="A0FEE1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7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3"/>
  </w:num>
  <w:num w:numId="13">
    <w:abstractNumId w:val="34"/>
  </w:num>
  <w:num w:numId="14">
    <w:abstractNumId w:val="12"/>
  </w:num>
  <w:num w:numId="15">
    <w:abstractNumId w:val="8"/>
  </w:num>
  <w:num w:numId="16">
    <w:abstractNumId w:val="32"/>
  </w:num>
  <w:num w:numId="17">
    <w:abstractNumId w:val="24"/>
  </w:num>
  <w:num w:numId="18">
    <w:abstractNumId w:val="9"/>
  </w:num>
  <w:num w:numId="19">
    <w:abstractNumId w:val="22"/>
  </w:num>
  <w:num w:numId="20">
    <w:abstractNumId w:val="10"/>
  </w:num>
  <w:num w:numId="21">
    <w:abstractNumId w:val="31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1"/>
  </w:num>
  <w:num w:numId="32">
    <w:abstractNumId w:val="38"/>
  </w:num>
  <w:num w:numId="33">
    <w:abstractNumId w:val="20"/>
  </w:num>
  <w:num w:numId="34">
    <w:abstractNumId w:val="3"/>
  </w:num>
  <w:num w:numId="35">
    <w:abstractNumId w:val="36"/>
  </w:num>
  <w:num w:numId="36">
    <w:abstractNumId w:val="0"/>
  </w:num>
  <w:num w:numId="37">
    <w:abstractNumId w:val="19"/>
  </w:num>
  <w:num w:numId="38">
    <w:abstractNumId w:val="23"/>
  </w:num>
  <w:num w:numId="39">
    <w:abstractNumId w:val="25"/>
  </w:num>
  <w:num w:numId="40">
    <w:abstractNumId w:val="6"/>
  </w:num>
  <w:num w:numId="41">
    <w:abstractNumId w:val="28"/>
  </w:num>
  <w:num w:numId="42">
    <w:abstractNumId w:val="29"/>
  </w:num>
  <w:num w:numId="43">
    <w:abstractNumId w:val="18"/>
  </w:num>
  <w:num w:numId="44">
    <w:abstractNumId w:val="30"/>
  </w:num>
  <w:num w:numId="45">
    <w:abstractNumId w:val="7"/>
  </w:num>
  <w:num w:numId="46">
    <w:abstractNumId w:val="5"/>
  </w:num>
  <w:num w:numId="47">
    <w:abstractNumId w:val="16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343C1"/>
    <w:rsid w:val="000566C9"/>
    <w:rsid w:val="00077429"/>
    <w:rsid w:val="00086C49"/>
    <w:rsid w:val="0009783C"/>
    <w:rsid w:val="00097ACE"/>
    <w:rsid w:val="000D4CE6"/>
    <w:rsid w:val="0010697D"/>
    <w:rsid w:val="00150F32"/>
    <w:rsid w:val="0016237E"/>
    <w:rsid w:val="0016394D"/>
    <w:rsid w:val="00181D76"/>
    <w:rsid w:val="001C0B64"/>
    <w:rsid w:val="001C1F64"/>
    <w:rsid w:val="00221B4E"/>
    <w:rsid w:val="00226A0A"/>
    <w:rsid w:val="00254922"/>
    <w:rsid w:val="00254C21"/>
    <w:rsid w:val="002C3014"/>
    <w:rsid w:val="002E162B"/>
    <w:rsid w:val="00310337"/>
    <w:rsid w:val="0031122F"/>
    <w:rsid w:val="00321A39"/>
    <w:rsid w:val="003274D8"/>
    <w:rsid w:val="003336E9"/>
    <w:rsid w:val="003446A3"/>
    <w:rsid w:val="003A38FA"/>
    <w:rsid w:val="003B3F08"/>
    <w:rsid w:val="003F3035"/>
    <w:rsid w:val="00426D50"/>
    <w:rsid w:val="00484B22"/>
    <w:rsid w:val="004A6A11"/>
    <w:rsid w:val="004D1351"/>
    <w:rsid w:val="004D540A"/>
    <w:rsid w:val="004E004E"/>
    <w:rsid w:val="004E4EB6"/>
    <w:rsid w:val="004F4877"/>
    <w:rsid w:val="005030E5"/>
    <w:rsid w:val="0051543D"/>
    <w:rsid w:val="00540EDC"/>
    <w:rsid w:val="0054460F"/>
    <w:rsid w:val="005B0783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F73FF"/>
    <w:rsid w:val="00736184"/>
    <w:rsid w:val="007421CE"/>
    <w:rsid w:val="007464C0"/>
    <w:rsid w:val="00751F0B"/>
    <w:rsid w:val="00755AFC"/>
    <w:rsid w:val="0075643B"/>
    <w:rsid w:val="007A55CD"/>
    <w:rsid w:val="007D608D"/>
    <w:rsid w:val="007F6095"/>
    <w:rsid w:val="007F70F6"/>
    <w:rsid w:val="00816186"/>
    <w:rsid w:val="008A5306"/>
    <w:rsid w:val="008D409F"/>
    <w:rsid w:val="009869F0"/>
    <w:rsid w:val="009A7DE8"/>
    <w:rsid w:val="009C24FB"/>
    <w:rsid w:val="009D5307"/>
    <w:rsid w:val="009E79F2"/>
    <w:rsid w:val="00A24774"/>
    <w:rsid w:val="00A35574"/>
    <w:rsid w:val="00A651AE"/>
    <w:rsid w:val="00A733D8"/>
    <w:rsid w:val="00A8763E"/>
    <w:rsid w:val="00A9180C"/>
    <w:rsid w:val="00AC3EF7"/>
    <w:rsid w:val="00AC4B2E"/>
    <w:rsid w:val="00AD1375"/>
    <w:rsid w:val="00AD7CC1"/>
    <w:rsid w:val="00AF7D7B"/>
    <w:rsid w:val="00B126F6"/>
    <w:rsid w:val="00B21238"/>
    <w:rsid w:val="00B25A98"/>
    <w:rsid w:val="00B33286"/>
    <w:rsid w:val="00B34B9A"/>
    <w:rsid w:val="00B35067"/>
    <w:rsid w:val="00B403F2"/>
    <w:rsid w:val="00B413BD"/>
    <w:rsid w:val="00B53159"/>
    <w:rsid w:val="00B56FB4"/>
    <w:rsid w:val="00B827D1"/>
    <w:rsid w:val="00BA3DCA"/>
    <w:rsid w:val="00BC750A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457D4"/>
    <w:rsid w:val="00D464BE"/>
    <w:rsid w:val="00D7751D"/>
    <w:rsid w:val="00D9706D"/>
    <w:rsid w:val="00DA37FE"/>
    <w:rsid w:val="00DB4146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D2C1C"/>
    <w:rsid w:val="00EE6F0D"/>
    <w:rsid w:val="00EF57A3"/>
    <w:rsid w:val="00F2175A"/>
    <w:rsid w:val="00F31103"/>
    <w:rsid w:val="00F3209C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237E"/>
    <w:pPr>
      <w:spacing w:after="120"/>
      <w:ind w:left="720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BFDBA-667A-489C-A543-115F87EE9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32</TotalTime>
  <Pages>6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L01-2</cp:lastModifiedBy>
  <cp:revision>13</cp:revision>
  <cp:lastPrinted>2005-11-22T18:51:00Z</cp:lastPrinted>
  <dcterms:created xsi:type="dcterms:W3CDTF">2014-09-23T15:07:00Z</dcterms:created>
  <dcterms:modified xsi:type="dcterms:W3CDTF">2014-11-20T02:49:00Z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